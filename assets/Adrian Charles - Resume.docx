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62" w:type="pct"/>
        <w:tblInd w:w="95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289"/>
      </w:tblGrid>
      <w:tr w:rsidR="00692703" w:rsidRPr="004176EE" w14:paraId="28B32D6A" w14:textId="77777777" w:rsidTr="00E12EF2">
        <w:trPr>
          <w:trHeight w:hRule="exact" w:val="993"/>
        </w:trPr>
        <w:tc>
          <w:tcPr>
            <w:tcW w:w="9264" w:type="dxa"/>
            <w:tcMar>
              <w:top w:w="0" w:type="dxa"/>
              <w:bottom w:w="0" w:type="dxa"/>
            </w:tcMar>
          </w:tcPr>
          <w:p w14:paraId="037A6F7A" w14:textId="47BD3E21" w:rsidR="00692703" w:rsidRPr="00936518" w:rsidRDefault="00936518" w:rsidP="004176EE">
            <w:pPr>
              <w:pStyle w:val="Title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ADRIAN CHARLES</w:t>
            </w:r>
          </w:p>
          <w:p w14:paraId="0B135984" w14:textId="4F33D5BE" w:rsidR="00692703" w:rsidRPr="004176EE" w:rsidRDefault="000C7126" w:rsidP="004176EE">
            <w:pPr>
              <w:pStyle w:val="ContactInfo"/>
              <w:contextualSpacing w:val="0"/>
            </w:pPr>
            <w:r>
              <w:t>636 Heritage Trail, Peterborough</w:t>
            </w:r>
            <w:r w:rsidR="00797095" w:rsidRPr="004176EE">
              <w:t>, K</w:t>
            </w:r>
            <w:r>
              <w:t>9</w:t>
            </w:r>
            <w:r w:rsidR="00797095" w:rsidRPr="004176EE">
              <w:t xml:space="preserve">L </w:t>
            </w:r>
            <w:r>
              <w:t>0A7</w:t>
            </w:r>
            <w:r w:rsidR="00692703" w:rsidRPr="004176EE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F746E321D424F55A92B1C880BCB15EC"/>
                </w:placeholder>
                <w:temporary/>
                <w:showingPlcHdr/>
                <w15:appearance w15:val="hidden"/>
              </w:sdtPr>
              <w:sdtContent>
                <w:r w:rsidR="00692703" w:rsidRPr="004176EE">
                  <w:t>·</w:t>
                </w:r>
              </w:sdtContent>
            </w:sdt>
            <w:r w:rsidR="00692703" w:rsidRPr="004176EE">
              <w:t xml:space="preserve"> </w:t>
            </w:r>
            <w:r>
              <w:t>705-768-3144</w:t>
            </w:r>
          </w:p>
          <w:p w14:paraId="6659DE43" w14:textId="2A134041" w:rsidR="00692703" w:rsidRDefault="00000000" w:rsidP="004176EE">
            <w:pPr>
              <w:pStyle w:val="ContactInfoEmphasis"/>
              <w:contextualSpacing w:val="0"/>
            </w:pPr>
            <w:hyperlink r:id="rId11" w:history="1">
              <w:r w:rsidR="001D76EC" w:rsidRPr="00911D51">
                <w:rPr>
                  <w:rStyle w:val="Hyperlink"/>
                </w:rPr>
                <w:t>anuragcharles@yahoo.ca</w:t>
              </w:r>
            </w:hyperlink>
            <w:r w:rsidR="00692703" w:rsidRPr="004176EE">
              <w:t xml:space="preserve"> </w:t>
            </w:r>
          </w:p>
          <w:p w14:paraId="5147FB0C" w14:textId="1FCCCDE2" w:rsidR="001D76EC" w:rsidRDefault="001D76EC" w:rsidP="004F3149">
            <w:pPr>
              <w:pStyle w:val="ContactInfoEmphasis"/>
              <w:contextualSpacing w:val="0"/>
              <w:jc w:val="left"/>
            </w:pPr>
            <w:r>
              <w:t>__</w:t>
            </w:r>
          </w:p>
          <w:p w14:paraId="005DC74B" w14:textId="30A5DE9C" w:rsidR="00B64AA7" w:rsidRPr="004176EE" w:rsidRDefault="00B64AA7" w:rsidP="004176EE">
            <w:pPr>
              <w:pStyle w:val="ContactInfoEmphasis"/>
              <w:contextualSpacing w:val="0"/>
            </w:pPr>
          </w:p>
        </w:tc>
      </w:tr>
      <w:tr w:rsidR="009571D8" w:rsidRPr="004176EE" w14:paraId="03241367" w14:textId="77777777" w:rsidTr="00E12EF2">
        <w:tc>
          <w:tcPr>
            <w:tcW w:w="9264" w:type="dxa"/>
            <w:tcMar>
              <w:top w:w="432" w:type="dxa"/>
            </w:tcMar>
          </w:tcPr>
          <w:p w14:paraId="798745CB" w14:textId="57C06E9F" w:rsidR="001755A8" w:rsidRDefault="00EB45A1" w:rsidP="00E04280">
            <w:pPr>
              <w:contextualSpacing w:val="0"/>
              <w:jc w:val="both"/>
            </w:pPr>
            <w:r w:rsidRPr="004176EE">
              <w:t xml:space="preserve">As a </w:t>
            </w:r>
            <w:r w:rsidR="00D91FCF" w:rsidRPr="004176EE">
              <w:t>full</w:t>
            </w:r>
            <w:r w:rsidR="00B55613">
              <w:t>-</w:t>
            </w:r>
            <w:r w:rsidR="00B55613" w:rsidRPr="004176EE">
              <w:t>time</w:t>
            </w:r>
            <w:r w:rsidR="00D545B7" w:rsidRPr="004176EE">
              <w:t xml:space="preserve"> </w:t>
            </w:r>
            <w:r w:rsidR="00D91FCF" w:rsidRPr="004176EE">
              <w:t xml:space="preserve">engineering student, I am looking </w:t>
            </w:r>
            <w:r w:rsidR="001F7444">
              <w:t xml:space="preserve">for a </w:t>
            </w:r>
            <w:r w:rsidR="00817A4A">
              <w:t xml:space="preserve">summer internship </w:t>
            </w:r>
            <w:r w:rsidR="001F7444" w:rsidRPr="001F7444">
              <w:t xml:space="preserve">in </w:t>
            </w:r>
            <w:r w:rsidR="00745FE1">
              <w:t xml:space="preserve">the </w:t>
            </w:r>
            <w:r w:rsidR="001F7444" w:rsidRPr="001F7444">
              <w:t xml:space="preserve">engineering </w:t>
            </w:r>
            <w:r w:rsidR="00745FE1">
              <w:t xml:space="preserve">field </w:t>
            </w:r>
            <w:r w:rsidR="001F7444" w:rsidRPr="001F7444">
              <w:t>where my technical skills and passion for programming can be</w:t>
            </w:r>
            <w:r w:rsidR="00B5034F">
              <w:t xml:space="preserve"> </w:t>
            </w:r>
            <w:r w:rsidR="001F7444" w:rsidRPr="001F7444">
              <w:t xml:space="preserve">utilized to contribute to </w:t>
            </w:r>
            <w:r w:rsidR="0057302C">
              <w:t>a</w:t>
            </w:r>
            <w:r w:rsidR="001F7444" w:rsidRPr="001F7444">
              <w:t xml:space="preserve"> company's success</w:t>
            </w:r>
            <w:r w:rsidR="004D04E7">
              <w:t>,</w:t>
            </w:r>
            <w:r w:rsidR="001F7444" w:rsidRPr="001F7444">
              <w:t xml:space="preserve"> </w:t>
            </w:r>
            <w:r w:rsidR="00817A4A">
              <w:t xml:space="preserve">all </w:t>
            </w:r>
            <w:r w:rsidR="001F7444" w:rsidRPr="001F7444">
              <w:t>while gaining practical experience in the field.</w:t>
            </w:r>
            <w:r w:rsidR="00B5034F">
              <w:t xml:space="preserve"> </w:t>
            </w:r>
            <w:r w:rsidR="002C59CE" w:rsidRPr="004176EE">
              <w:t>These experiences will</w:t>
            </w:r>
            <w:r w:rsidR="001F7444">
              <w:t xml:space="preserve"> </w:t>
            </w:r>
            <w:r w:rsidR="001F7444" w:rsidRPr="004176EE">
              <w:t xml:space="preserve">expand my </w:t>
            </w:r>
            <w:r w:rsidR="00A03888">
              <w:t>understanding of</w:t>
            </w:r>
            <w:r w:rsidR="001F7444" w:rsidRPr="004176EE">
              <w:t xml:space="preserve"> the</w:t>
            </w:r>
            <w:r w:rsidR="001F7444">
              <w:t xml:space="preserve"> </w:t>
            </w:r>
            <w:r w:rsidR="001F7444" w:rsidRPr="004176EE">
              <w:t>engineering world</w:t>
            </w:r>
            <w:r w:rsidR="001F7444">
              <w:t xml:space="preserve"> and</w:t>
            </w:r>
            <w:r w:rsidR="002C59CE" w:rsidRPr="004176EE">
              <w:t xml:space="preserve"> help me towards my goal of </w:t>
            </w:r>
            <w:r w:rsidR="00F92098" w:rsidRPr="004176EE">
              <w:t>a career as a</w:t>
            </w:r>
            <w:r w:rsidR="00E04280">
              <w:t xml:space="preserve"> </w:t>
            </w:r>
            <w:r w:rsidR="00631CAA">
              <w:t xml:space="preserve">professional </w:t>
            </w:r>
            <w:r w:rsidR="00DB0B01" w:rsidRPr="004176EE">
              <w:t>computer</w:t>
            </w:r>
            <w:r w:rsidR="00B55613">
              <w:t>/software</w:t>
            </w:r>
            <w:r w:rsidR="00DB0B01" w:rsidRPr="004176EE">
              <w:t xml:space="preserve"> engineer</w:t>
            </w:r>
            <w:r w:rsidR="00631CAA">
              <w:t>.</w:t>
            </w:r>
            <w:r w:rsidR="00DB0B01" w:rsidRPr="004176EE">
              <w:t xml:space="preserve"> </w:t>
            </w:r>
          </w:p>
          <w:p w14:paraId="7CE1F294" w14:textId="166E2AED" w:rsidR="00631CAA" w:rsidRPr="0071398F" w:rsidRDefault="007E0C9D" w:rsidP="0071398F">
            <w:pPr>
              <w:pStyle w:val="Heading1"/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1F7444"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EXPERIENCE:</w:t>
            </w:r>
          </w:p>
        </w:tc>
      </w:tr>
      <w:tr w:rsidR="00F46E01" w:rsidRPr="004176EE" w14:paraId="1544FF7B" w14:textId="77777777" w:rsidTr="00E12EF2">
        <w:tblPrEx>
          <w:tblBorders>
            <w:left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9289" w:type="dxa"/>
          </w:tcPr>
          <w:p w14:paraId="3AB34DD8" w14:textId="0D60E1D0" w:rsidR="00631CAA" w:rsidRPr="004176EE" w:rsidRDefault="00631CAA" w:rsidP="00631CAA">
            <w:pPr>
              <w:pStyle w:val="Heading3"/>
              <w:contextualSpacing w:val="0"/>
              <w:rPr>
                <w:szCs w:val="22"/>
              </w:rPr>
            </w:pPr>
            <w:r w:rsidRPr="004176EE">
              <w:rPr>
                <w:szCs w:val="22"/>
              </w:rPr>
              <w:t>September 202</w:t>
            </w:r>
            <w:r w:rsidR="00500F2A">
              <w:rPr>
                <w:szCs w:val="22"/>
              </w:rPr>
              <w:t>3</w:t>
            </w:r>
            <w:r w:rsidRPr="004176EE">
              <w:rPr>
                <w:szCs w:val="22"/>
              </w:rPr>
              <w:t xml:space="preserve"> – December 202</w:t>
            </w:r>
            <w:r w:rsidR="00500F2A">
              <w:rPr>
                <w:szCs w:val="22"/>
              </w:rPr>
              <w:t>3</w:t>
            </w:r>
          </w:p>
          <w:p w14:paraId="0BBE1B35" w14:textId="78144DFC" w:rsidR="00631CAA" w:rsidRPr="004176EE" w:rsidRDefault="00500F2A" w:rsidP="00631CAA">
            <w:pPr>
              <w:pStyle w:val="Heading2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Teaching Assistant</w:t>
            </w:r>
            <w:r w:rsidR="00631CAA" w:rsidRPr="004176EE">
              <w:rPr>
                <w:sz w:val="22"/>
                <w:szCs w:val="22"/>
              </w:rPr>
              <w:t xml:space="preserve">, </w:t>
            </w:r>
            <w:r>
              <w:rPr>
                <w:rStyle w:val="SubtleReference"/>
                <w:sz w:val="22"/>
                <w:szCs w:val="22"/>
              </w:rPr>
              <w:t>Queen’s University</w:t>
            </w:r>
          </w:p>
          <w:p w14:paraId="17267B86" w14:textId="77E31927" w:rsidR="00631CAA" w:rsidRDefault="00500F2A" w:rsidP="00F0233D">
            <w:r>
              <w:t>Worked</w:t>
            </w:r>
            <w:r w:rsidR="00E35544">
              <w:t xml:space="preserve"> as a </w:t>
            </w:r>
            <w:r>
              <w:t>part time</w:t>
            </w:r>
            <w:r w:rsidR="00E35544">
              <w:t xml:space="preserve"> </w:t>
            </w:r>
            <w:r>
              <w:t xml:space="preserve">Intro to Computer Programming teaching assistant. Helped first year engineering students learn basics in C programming. Marked assignments and fixed errors within </w:t>
            </w:r>
            <w:r w:rsidR="006D331D">
              <w:t>student’s</w:t>
            </w:r>
            <w:r>
              <w:t xml:space="preserve"> code. </w:t>
            </w:r>
            <w:r w:rsidR="004F3149">
              <w:t>This experience helped refresh my C programming skills</w:t>
            </w:r>
            <w:r w:rsidR="00145FB3">
              <w:t>, improved my knowledge in C programming and was my first experience of work during a university semester helping me improve my time management skills.</w:t>
            </w:r>
          </w:p>
          <w:p w14:paraId="49F93774" w14:textId="77777777" w:rsidR="00631CAA" w:rsidRDefault="00631CAA" w:rsidP="00631CAA">
            <w:pPr>
              <w:jc w:val="both"/>
            </w:pPr>
          </w:p>
          <w:p w14:paraId="18D48FE2" w14:textId="7DA52E06" w:rsidR="00EB0EE6" w:rsidRPr="006D331D" w:rsidRDefault="00EB0EE6" w:rsidP="00EB0EE6">
            <w:pPr>
              <w:rPr>
                <w:b/>
                <w:bCs/>
              </w:rPr>
            </w:pPr>
            <w:r w:rsidRPr="006D331D">
              <w:rPr>
                <w:b/>
                <w:bCs/>
              </w:rPr>
              <w:t>May 2023 – August 2023</w:t>
            </w:r>
          </w:p>
          <w:p w14:paraId="2DA09477" w14:textId="28122ABA" w:rsidR="00EB0EE6" w:rsidRPr="004176EE" w:rsidRDefault="00EB0EE6" w:rsidP="00EB0EE6">
            <w:pPr>
              <w:pStyle w:val="Heading2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Engineering Intern</w:t>
            </w:r>
            <w:r w:rsidRPr="004176EE">
              <w:rPr>
                <w:sz w:val="22"/>
                <w:szCs w:val="22"/>
              </w:rPr>
              <w:t>,</w:t>
            </w:r>
            <w:r w:rsidRPr="00BB3137">
              <w:rPr>
                <w:sz w:val="18"/>
                <w:szCs w:val="18"/>
              </w:rPr>
              <w:t xml:space="preserve"> </w:t>
            </w:r>
            <w:r w:rsidR="00D91BCD" w:rsidRPr="00BB3137">
              <w:rPr>
                <w:rStyle w:val="SubtleReference"/>
                <w:sz w:val="22"/>
                <w:szCs w:val="22"/>
              </w:rPr>
              <w:t>General Electric</w:t>
            </w:r>
            <w:r w:rsidR="00500F2A">
              <w:rPr>
                <w:rStyle w:val="SubtleReference"/>
                <w:sz w:val="22"/>
                <w:szCs w:val="22"/>
              </w:rPr>
              <w:t xml:space="preserve"> </w:t>
            </w:r>
          </w:p>
          <w:p w14:paraId="67286F5C" w14:textId="0F030C74" w:rsidR="00F46E01" w:rsidRPr="004176EE" w:rsidRDefault="000424B7" w:rsidP="00F0233D">
            <w:r>
              <w:t>As</w:t>
            </w:r>
            <w:r w:rsidR="00D91BCD">
              <w:t xml:space="preserve"> a</w:t>
            </w:r>
            <w:r w:rsidR="0071398F">
              <w:t xml:space="preserve"> summer</w:t>
            </w:r>
            <w:r w:rsidR="00D91BCD">
              <w:t xml:space="preserve"> intern at General Electric</w:t>
            </w:r>
            <w:r>
              <w:t xml:space="preserve">, I </w:t>
            </w:r>
            <w:r w:rsidR="00726702">
              <w:t xml:space="preserve">worked </w:t>
            </w:r>
            <w:r w:rsidR="0052533C">
              <w:t>o</w:t>
            </w:r>
            <w:r w:rsidR="00726702">
              <w:t>n the</w:t>
            </w:r>
            <w:r w:rsidR="003E4317">
              <w:t xml:space="preserve"> development of two websites</w:t>
            </w:r>
            <w:r>
              <w:t xml:space="preserve"> </w:t>
            </w:r>
            <w:r w:rsidR="00AF2A70">
              <w:t>with</w:t>
            </w:r>
            <w:r w:rsidR="007F4889">
              <w:t xml:space="preserve"> other engineer</w:t>
            </w:r>
            <w:r w:rsidR="00AF2A70">
              <w:t xml:space="preserve">s and </w:t>
            </w:r>
            <w:r w:rsidR="007F4889">
              <w:t>interns</w:t>
            </w:r>
            <w:r w:rsidR="0052533C">
              <w:t>.</w:t>
            </w:r>
            <w:r w:rsidR="00291496">
              <w:t xml:space="preserve"> </w:t>
            </w:r>
            <w:r w:rsidR="00DC18E8">
              <w:t>U</w:t>
            </w:r>
            <w:r w:rsidR="002C6120">
              <w:t>s</w:t>
            </w:r>
            <w:r w:rsidR="0052533C">
              <w:t>ing</w:t>
            </w:r>
            <w:r w:rsidR="002C6120">
              <w:t xml:space="preserve"> </w:t>
            </w:r>
            <w:r w:rsidR="0071398F">
              <w:t xml:space="preserve">the </w:t>
            </w:r>
            <w:r w:rsidR="002C6120">
              <w:t xml:space="preserve">languages </w:t>
            </w:r>
            <w:r w:rsidR="0071398F">
              <w:t xml:space="preserve">PHP, </w:t>
            </w:r>
            <w:proofErr w:type="spellStart"/>
            <w:r w:rsidR="00375BCD">
              <w:t>my</w:t>
            </w:r>
            <w:r w:rsidR="0071398F">
              <w:t>SQL</w:t>
            </w:r>
            <w:proofErr w:type="spellEnd"/>
            <w:r w:rsidR="0071398F">
              <w:t>, JavaScript, HTML and CSS</w:t>
            </w:r>
            <w:r w:rsidR="005C7170">
              <w:t>, we were able to create a working customer service dashboard and a Document locator tool</w:t>
            </w:r>
            <w:r w:rsidR="003558F8">
              <w:t xml:space="preserve">. </w:t>
            </w:r>
            <w:r w:rsidR="007E6759">
              <w:t>Worked alongside several professional Engineers to further understand the engineering world</w:t>
            </w:r>
            <w:r w:rsidR="00561709">
              <w:t xml:space="preserve"> and </w:t>
            </w:r>
            <w:r w:rsidR="00291496">
              <w:t xml:space="preserve">further </w:t>
            </w:r>
            <w:r w:rsidR="00561709">
              <w:t>enhance my knowledge of engineering</w:t>
            </w:r>
            <w:r w:rsidR="007E6759">
              <w:t xml:space="preserve">. </w:t>
            </w:r>
          </w:p>
        </w:tc>
      </w:tr>
      <w:tr w:rsidR="008C6FA5" w:rsidRPr="004176EE" w14:paraId="1DDDCADC" w14:textId="77777777" w:rsidTr="00E12EF2">
        <w:tblPrEx>
          <w:tblBorders>
            <w:left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9289" w:type="dxa"/>
            <w:tcMar>
              <w:top w:w="216" w:type="dxa"/>
            </w:tcMar>
          </w:tcPr>
          <w:p w14:paraId="5F9BBC15" w14:textId="0DBB114D" w:rsidR="009B4764" w:rsidRPr="006D331D" w:rsidRDefault="009B4764" w:rsidP="0014698F">
            <w:pPr>
              <w:rPr>
                <w:b/>
                <w:bCs/>
              </w:rPr>
            </w:pPr>
            <w:r w:rsidRPr="006D331D">
              <w:rPr>
                <w:b/>
                <w:bCs/>
              </w:rPr>
              <w:t xml:space="preserve">January 2023 – </w:t>
            </w:r>
            <w:r w:rsidR="003C71D1" w:rsidRPr="006D331D">
              <w:rPr>
                <w:b/>
                <w:bCs/>
              </w:rPr>
              <w:t>April 2023</w:t>
            </w:r>
          </w:p>
          <w:p w14:paraId="748B6DC8" w14:textId="1DA0D249" w:rsidR="009B4764" w:rsidRPr="004176EE" w:rsidRDefault="003C71D1" w:rsidP="004176EE">
            <w:pPr>
              <w:pStyle w:val="Heading2"/>
              <w:contextualSpacing w:val="0"/>
              <w:rPr>
                <w:sz w:val="22"/>
                <w:szCs w:val="22"/>
              </w:rPr>
            </w:pPr>
            <w:r w:rsidRPr="004176EE">
              <w:rPr>
                <w:sz w:val="22"/>
                <w:szCs w:val="22"/>
              </w:rPr>
              <w:t>Developer</w:t>
            </w:r>
            <w:r w:rsidR="009B4764" w:rsidRPr="004176EE">
              <w:rPr>
                <w:sz w:val="22"/>
                <w:szCs w:val="22"/>
              </w:rPr>
              <w:t xml:space="preserve">, </w:t>
            </w:r>
            <w:r w:rsidR="00B31CC5" w:rsidRPr="004176EE">
              <w:rPr>
                <w:rStyle w:val="SubtleReference"/>
                <w:sz w:val="22"/>
                <w:szCs w:val="22"/>
              </w:rPr>
              <w:t xml:space="preserve">Bike safety website </w:t>
            </w:r>
            <w:r w:rsidR="005A6C70">
              <w:rPr>
                <w:rStyle w:val="SubtleReference"/>
                <w:sz w:val="22"/>
                <w:szCs w:val="22"/>
              </w:rPr>
              <w:t>PROJECT</w:t>
            </w:r>
          </w:p>
          <w:p w14:paraId="6FFD1345" w14:textId="4B2423C0" w:rsidR="0039441C" w:rsidRDefault="00B101F9" w:rsidP="00F0233D">
            <w:r>
              <w:t xml:space="preserve">On </w:t>
            </w:r>
            <w:r w:rsidR="00B31CC5" w:rsidRPr="004176EE">
              <w:t>a team</w:t>
            </w:r>
            <w:r w:rsidR="0032424E" w:rsidRPr="004176EE">
              <w:t xml:space="preserve"> of </w:t>
            </w:r>
            <w:r w:rsidR="00C31C10">
              <w:t>e</w:t>
            </w:r>
            <w:r w:rsidR="0032424E" w:rsidRPr="004176EE">
              <w:t xml:space="preserve">ngineers </w:t>
            </w:r>
            <w:r>
              <w:t xml:space="preserve">working for a client, </w:t>
            </w:r>
            <w:r w:rsidR="0032424E" w:rsidRPr="004176EE">
              <w:t>with the</w:t>
            </w:r>
            <w:r w:rsidR="00F22DE6" w:rsidRPr="004176EE">
              <w:t xml:space="preserve"> </w:t>
            </w:r>
            <w:r w:rsidR="0032424E" w:rsidRPr="004176EE">
              <w:t>goal of creating a website that will improve bicycle safety on the roads.</w:t>
            </w:r>
            <w:r w:rsidR="001F0AC5" w:rsidRPr="004176EE">
              <w:t xml:space="preserve"> </w:t>
            </w:r>
            <w:r w:rsidR="00542788">
              <w:t>P</w:t>
            </w:r>
            <w:r w:rsidR="00554A93" w:rsidRPr="004176EE">
              <w:t>rogram</w:t>
            </w:r>
            <w:r w:rsidR="00542788">
              <w:t>med</w:t>
            </w:r>
            <w:r w:rsidR="00554A93" w:rsidRPr="004176EE">
              <w:t xml:space="preserve"> a functional </w:t>
            </w:r>
            <w:r w:rsidR="00542788">
              <w:t>website</w:t>
            </w:r>
            <w:r w:rsidR="00554A93" w:rsidRPr="004176EE">
              <w:t xml:space="preserve"> </w:t>
            </w:r>
            <w:r>
              <w:t xml:space="preserve">using </w:t>
            </w:r>
            <w:r w:rsidR="00F22DE6" w:rsidRPr="004176EE">
              <w:t>past programming experience</w:t>
            </w:r>
            <w:r w:rsidR="00425143">
              <w:t>s</w:t>
            </w:r>
            <w:r w:rsidR="00F22DE6" w:rsidRPr="004176EE">
              <w:t xml:space="preserve"> in</w:t>
            </w:r>
            <w:r w:rsidR="00D20274">
              <w:t xml:space="preserve"> </w:t>
            </w:r>
            <w:r w:rsidR="004E3CEB">
              <w:t>CSS</w:t>
            </w:r>
            <w:r w:rsidR="00D20274">
              <w:t xml:space="preserve">, </w:t>
            </w:r>
            <w:r w:rsidR="001F7444" w:rsidRPr="004176EE">
              <w:t>HTML,</w:t>
            </w:r>
            <w:r w:rsidR="00D20274">
              <w:t xml:space="preserve"> and </w:t>
            </w:r>
            <w:r w:rsidR="0071398F">
              <w:t>J</w:t>
            </w:r>
            <w:r w:rsidR="00D20274">
              <w:t xml:space="preserve">ava </w:t>
            </w:r>
            <w:r w:rsidR="0071398F">
              <w:t>Sc</w:t>
            </w:r>
            <w:r w:rsidR="00D20274">
              <w:t>ript</w:t>
            </w:r>
            <w:r w:rsidR="00493A00" w:rsidRPr="004176EE">
              <w:t>.</w:t>
            </w:r>
            <w:r w:rsidR="00425143">
              <w:t xml:space="preserve"> Gained experience using </w:t>
            </w:r>
            <w:proofErr w:type="spellStart"/>
            <w:r w:rsidR="00425143">
              <w:t>github</w:t>
            </w:r>
            <w:proofErr w:type="spellEnd"/>
            <w:r w:rsidR="00425143">
              <w:t xml:space="preserve"> and working collaboratively on a code. </w:t>
            </w:r>
          </w:p>
          <w:p w14:paraId="2C97D0E1" w14:textId="77777777" w:rsidR="00500F2A" w:rsidRDefault="00500F2A" w:rsidP="0039441C">
            <w:pPr>
              <w:jc w:val="both"/>
            </w:pPr>
          </w:p>
          <w:p w14:paraId="3D681AF4" w14:textId="77777777" w:rsidR="00E110F9" w:rsidRPr="004176EE" w:rsidRDefault="00E110F9" w:rsidP="00E110F9">
            <w:pPr>
              <w:pStyle w:val="Heading3"/>
              <w:contextualSpacing w:val="0"/>
              <w:rPr>
                <w:szCs w:val="22"/>
              </w:rPr>
            </w:pPr>
            <w:r w:rsidRPr="004176EE">
              <w:rPr>
                <w:szCs w:val="22"/>
              </w:rPr>
              <w:t>June 2022 – August 2022</w:t>
            </w:r>
          </w:p>
          <w:p w14:paraId="485E8799" w14:textId="6E7F7486" w:rsidR="00E110F9" w:rsidRPr="005E3D88" w:rsidRDefault="00E110F9" w:rsidP="005E3D88">
            <w:pPr>
              <w:pStyle w:val="Heading2"/>
              <w:contextualSpacing w:val="0"/>
              <w:rPr>
                <w:sz w:val="22"/>
                <w:szCs w:val="22"/>
              </w:rPr>
            </w:pPr>
            <w:r w:rsidRPr="004176EE">
              <w:rPr>
                <w:sz w:val="22"/>
                <w:szCs w:val="22"/>
              </w:rPr>
              <w:t xml:space="preserve">Construction LAndscaper, </w:t>
            </w:r>
            <w:r w:rsidRPr="004176EE">
              <w:rPr>
                <w:rStyle w:val="SubtleReference"/>
                <w:sz w:val="22"/>
                <w:szCs w:val="22"/>
              </w:rPr>
              <w:t>Accurex</w:t>
            </w:r>
          </w:p>
          <w:p w14:paraId="53CDEBD9" w14:textId="198649DD" w:rsidR="0039441C" w:rsidRPr="004176EE" w:rsidRDefault="00055BC1" w:rsidP="00F0233D">
            <w:r>
              <w:t xml:space="preserve">Managed </w:t>
            </w:r>
            <w:r w:rsidR="001F7444">
              <w:t xml:space="preserve">newly </w:t>
            </w:r>
            <w:r>
              <w:t>l</w:t>
            </w:r>
            <w:r w:rsidRPr="004176EE">
              <w:t>andscap</w:t>
            </w:r>
            <w:r w:rsidR="001F7444">
              <w:t>ed</w:t>
            </w:r>
            <w:r w:rsidRPr="004176EE">
              <w:t xml:space="preserve"> </w:t>
            </w:r>
            <w:r w:rsidR="00757E16">
              <w:t>land</w:t>
            </w:r>
            <w:r w:rsidRPr="004176EE">
              <w:t xml:space="preserve"> </w:t>
            </w:r>
            <w:r w:rsidR="001F7444">
              <w:t xml:space="preserve">on location at </w:t>
            </w:r>
            <w:r w:rsidR="001033A5">
              <w:t xml:space="preserve">the </w:t>
            </w:r>
            <w:r w:rsidR="001033A5" w:rsidRPr="004176EE">
              <w:t>construction</w:t>
            </w:r>
            <w:r w:rsidRPr="004176EE">
              <w:t xml:space="preserve"> site. </w:t>
            </w:r>
            <w:r w:rsidR="001033A5">
              <w:t>W</w:t>
            </w:r>
            <w:r w:rsidRPr="004176EE">
              <w:t xml:space="preserve">hile </w:t>
            </w:r>
            <w:r w:rsidR="001033A5">
              <w:t xml:space="preserve">ensuring </w:t>
            </w:r>
            <w:r w:rsidR="001033A5" w:rsidRPr="004176EE">
              <w:t>onsite</w:t>
            </w:r>
            <w:r w:rsidR="001033A5">
              <w:t xml:space="preserve"> </w:t>
            </w:r>
            <w:r w:rsidRPr="004176EE">
              <w:t>safety</w:t>
            </w:r>
            <w:r>
              <w:t xml:space="preserve"> </w:t>
            </w:r>
            <w:r w:rsidR="001033A5">
              <w:t xml:space="preserve">as utmost priority, working with other laborers while regulating human traffic </w:t>
            </w:r>
            <w:r w:rsidR="00425143">
              <w:t>around</w:t>
            </w:r>
            <w:r>
              <w:t xml:space="preserve"> the site</w:t>
            </w:r>
            <w:r w:rsidR="001033A5">
              <w:t>, as the project site was</w:t>
            </w:r>
            <w:r>
              <w:t xml:space="preserve"> located near a daycare</w:t>
            </w:r>
            <w:r w:rsidR="001033A5">
              <w:t xml:space="preserve"> center</w:t>
            </w:r>
            <w:r w:rsidRPr="004176EE">
              <w:t xml:space="preserve">. </w:t>
            </w:r>
            <w:r w:rsidR="008E2095" w:rsidRPr="004176EE">
              <w:t>Collaborating with</w:t>
            </w:r>
            <w:r w:rsidRPr="004176EE">
              <w:t xml:space="preserve"> other </w:t>
            </w:r>
            <w:r w:rsidR="001033A5" w:rsidRPr="004176EE">
              <w:t>laborers</w:t>
            </w:r>
            <w:r w:rsidRPr="004176EE">
              <w:t xml:space="preserve"> helped develop leadership and communication skills</w:t>
            </w:r>
            <w:r w:rsidR="001033A5">
              <w:t xml:space="preserve">, </w:t>
            </w:r>
            <w:r w:rsidR="004D04E7">
              <w:t>teamwork</w:t>
            </w:r>
            <w:r w:rsidR="001033A5">
              <w:t xml:space="preserve"> </w:t>
            </w:r>
            <w:r w:rsidRPr="004176EE">
              <w:t>to ensure the safety of others.</w:t>
            </w:r>
          </w:p>
        </w:tc>
      </w:tr>
    </w:tbl>
    <w:sdt>
      <w:sdtPr>
        <w:rPr>
          <w:sz w:val="22"/>
          <w:szCs w:val="22"/>
        </w:rPr>
        <w:alias w:val="Education:"/>
        <w:tag w:val="Education:"/>
        <w:id w:val="-1908763273"/>
        <w:placeholder>
          <w:docPart w:val="A8F413CA0FFD407980871B638DEB3EEF"/>
        </w:placeholder>
        <w:temporary/>
        <w:showingPlcHdr/>
        <w15:appearance w15:val="hidden"/>
      </w:sdtPr>
      <w:sdtContent>
        <w:p w14:paraId="60BC2A65" w14:textId="77777777" w:rsidR="00DA59AA" w:rsidRPr="004176EE" w:rsidRDefault="00DA59AA" w:rsidP="004176EE">
          <w:pPr>
            <w:pStyle w:val="Heading1"/>
            <w:rPr>
              <w:sz w:val="22"/>
              <w:szCs w:val="22"/>
            </w:rPr>
          </w:pPr>
          <w:r w:rsidRPr="004176EE">
            <w:rPr>
              <w:sz w:val="22"/>
              <w:szCs w:val="22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F61DF9" w:rsidRPr="004176EE" w14:paraId="4D21057B" w14:textId="77777777" w:rsidTr="00F655D7">
        <w:tc>
          <w:tcPr>
            <w:tcW w:w="9290" w:type="dxa"/>
            <w:tcMar>
              <w:top w:w="216" w:type="dxa"/>
            </w:tcMar>
          </w:tcPr>
          <w:p w14:paraId="79366960" w14:textId="77F7962F" w:rsidR="00F61DF9" w:rsidRPr="004176EE" w:rsidRDefault="003A1296" w:rsidP="004176EE">
            <w:pPr>
              <w:pStyle w:val="Heading3"/>
              <w:contextualSpacing w:val="0"/>
              <w:rPr>
                <w:szCs w:val="22"/>
              </w:rPr>
            </w:pPr>
            <w:r w:rsidRPr="004176EE">
              <w:rPr>
                <w:szCs w:val="22"/>
              </w:rPr>
              <w:t>Currently Enrolled – Expected to Graduate in 2026</w:t>
            </w:r>
          </w:p>
          <w:p w14:paraId="377572B9" w14:textId="13E88AD8" w:rsidR="00F61DF9" w:rsidRPr="004176EE" w:rsidRDefault="008116E9" w:rsidP="004176EE">
            <w:pPr>
              <w:pStyle w:val="Heading2"/>
              <w:contextualSpacing w:val="0"/>
              <w:rPr>
                <w:sz w:val="22"/>
                <w:szCs w:val="22"/>
              </w:rPr>
            </w:pPr>
            <w:r w:rsidRPr="004176EE">
              <w:rPr>
                <w:sz w:val="22"/>
                <w:szCs w:val="22"/>
              </w:rPr>
              <w:t xml:space="preserve">Bachelor of applied science - </w:t>
            </w:r>
            <w:r w:rsidR="003A1296" w:rsidRPr="004176EE">
              <w:rPr>
                <w:sz w:val="22"/>
                <w:szCs w:val="22"/>
              </w:rPr>
              <w:t>Computer Engineering</w:t>
            </w:r>
            <w:r w:rsidR="00F61DF9" w:rsidRPr="004176EE">
              <w:rPr>
                <w:sz w:val="22"/>
                <w:szCs w:val="22"/>
              </w:rPr>
              <w:t xml:space="preserve">, </w:t>
            </w:r>
            <w:r w:rsidR="003A1296" w:rsidRPr="004176EE">
              <w:rPr>
                <w:rStyle w:val="SubtleReference"/>
                <w:sz w:val="22"/>
                <w:szCs w:val="22"/>
              </w:rPr>
              <w:t xml:space="preserve">Queens University </w:t>
            </w:r>
            <w:r w:rsidR="008E2095">
              <w:rPr>
                <w:rStyle w:val="SubtleReference"/>
                <w:sz w:val="22"/>
                <w:szCs w:val="22"/>
              </w:rPr>
              <w:t>KINGSTON oNTARIO</w:t>
            </w:r>
          </w:p>
          <w:p w14:paraId="2FBEFDF2" w14:textId="2C26C2DB" w:rsidR="00F61DF9" w:rsidRPr="004176EE" w:rsidRDefault="00F61DF9" w:rsidP="004176EE"/>
        </w:tc>
      </w:tr>
    </w:tbl>
    <w:sdt>
      <w:sdtPr>
        <w:rPr>
          <w:sz w:val="22"/>
          <w:szCs w:val="22"/>
        </w:rPr>
        <w:alias w:val="Skills:"/>
        <w:tag w:val="Skills:"/>
        <w:id w:val="-1392877668"/>
        <w:placeholder>
          <w:docPart w:val="B2565AE2BC3147719D32682F61673D9B"/>
        </w:placeholder>
        <w:temporary/>
        <w:showingPlcHdr/>
        <w15:appearance w15:val="hidden"/>
      </w:sdtPr>
      <w:sdtContent>
        <w:p w14:paraId="06DC0DFD" w14:textId="77777777" w:rsidR="00486277" w:rsidRPr="004176EE" w:rsidRDefault="00486277" w:rsidP="004176EE">
          <w:pPr>
            <w:pStyle w:val="Heading1"/>
            <w:rPr>
              <w:sz w:val="22"/>
              <w:szCs w:val="22"/>
            </w:rPr>
          </w:pPr>
          <w:r w:rsidRPr="004176EE">
            <w:rPr>
              <w:sz w:val="22"/>
              <w:szCs w:val="22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4176EE" w14:paraId="2C30CE8C" w14:textId="77777777" w:rsidTr="000F1248">
        <w:tc>
          <w:tcPr>
            <w:tcW w:w="4680" w:type="dxa"/>
          </w:tcPr>
          <w:p w14:paraId="43114F45" w14:textId="21317651" w:rsidR="001E3120" w:rsidRPr="004176EE" w:rsidRDefault="007F0B48" w:rsidP="004176EE">
            <w:pPr>
              <w:pStyle w:val="ListBullet"/>
              <w:contextualSpacing w:val="0"/>
            </w:pPr>
            <w:r>
              <w:t>W</w:t>
            </w:r>
            <w:r w:rsidR="00E5403E">
              <w:t xml:space="preserve">illingness to learn new </w:t>
            </w:r>
            <w:r w:rsidR="006B5A31">
              <w:t>skills.</w:t>
            </w:r>
          </w:p>
          <w:p w14:paraId="6B17D543" w14:textId="77777777" w:rsidR="0024602E" w:rsidRDefault="006B5A31" w:rsidP="0024602E">
            <w:pPr>
              <w:pStyle w:val="ListBullet"/>
              <w:contextualSpacing w:val="0"/>
            </w:pPr>
            <w:r>
              <w:t>Organized programmer and worker</w:t>
            </w:r>
          </w:p>
          <w:p w14:paraId="0A1AD1ED" w14:textId="675804B3" w:rsidR="00805BCC" w:rsidRPr="004176EE" w:rsidRDefault="00F878C0" w:rsidP="0024602E">
            <w:pPr>
              <w:pStyle w:val="ListBullet"/>
              <w:contextualSpacing w:val="0"/>
            </w:pPr>
            <w:r>
              <w:t xml:space="preserve">Experience using Solid works and </w:t>
            </w:r>
            <w:r w:rsidR="00F10DD5">
              <w:t>AutoCAD</w:t>
            </w:r>
            <w:r>
              <w:t xml:space="preserve"> programs </w:t>
            </w:r>
          </w:p>
        </w:tc>
        <w:tc>
          <w:tcPr>
            <w:tcW w:w="4680" w:type="dxa"/>
            <w:tcMar>
              <w:left w:w="360" w:type="dxa"/>
            </w:tcMar>
          </w:tcPr>
          <w:p w14:paraId="41F42BFE" w14:textId="122F6AE4" w:rsidR="003A0632" w:rsidRPr="004176EE" w:rsidRDefault="000908FD" w:rsidP="004176EE">
            <w:pPr>
              <w:pStyle w:val="ListBullet"/>
              <w:contextualSpacing w:val="0"/>
            </w:pPr>
            <w:r>
              <w:t xml:space="preserve">Passion for computer </w:t>
            </w:r>
            <w:r w:rsidR="0024602E">
              <w:t>engineering</w:t>
            </w:r>
            <w:r w:rsidR="00F878C0">
              <w:t xml:space="preserve">, </w:t>
            </w:r>
            <w:r w:rsidR="008E2095">
              <w:t>design,</w:t>
            </w:r>
            <w:r w:rsidR="00F878C0">
              <w:t xml:space="preserve"> </w:t>
            </w:r>
            <w:r>
              <w:t>and programming</w:t>
            </w:r>
          </w:p>
          <w:p w14:paraId="57679FC6" w14:textId="11EDF5C2" w:rsidR="001E3120" w:rsidRDefault="004D04E7" w:rsidP="0024602E">
            <w:pPr>
              <w:pStyle w:val="ListBullet"/>
              <w:contextualSpacing w:val="0"/>
            </w:pPr>
            <w:r>
              <w:t>Effective communication</w:t>
            </w:r>
            <w:r w:rsidR="0024602E">
              <w:t xml:space="preserve"> and leadership skills developed from group </w:t>
            </w:r>
            <w:r w:rsidR="0041354D">
              <w:t>projects.</w:t>
            </w:r>
          </w:p>
          <w:p w14:paraId="2B6DBE78" w14:textId="4D314D18" w:rsidR="007F6459" w:rsidRPr="004176EE" w:rsidRDefault="00D269BD" w:rsidP="0024602E">
            <w:pPr>
              <w:pStyle w:val="ListBullet"/>
              <w:contextualSpacing w:val="0"/>
            </w:pPr>
            <w:r>
              <w:t xml:space="preserve">Experience with C, C++, HTML, CSS, PHP, SQL, </w:t>
            </w:r>
            <w:proofErr w:type="gramStart"/>
            <w:r>
              <w:t>JavaScript</w:t>
            </w:r>
            <w:proofErr w:type="gramEnd"/>
            <w:r w:rsidR="00CC1954">
              <w:t xml:space="preserve"> and Java</w:t>
            </w:r>
          </w:p>
        </w:tc>
      </w:tr>
    </w:tbl>
    <w:p w14:paraId="114CEA62" w14:textId="7844B52A" w:rsidR="00173C7C" w:rsidRPr="00500F2A" w:rsidRDefault="00173C7C" w:rsidP="00500F2A">
      <w:pPr>
        <w:rPr>
          <w:b/>
          <w:bCs/>
          <w:i/>
          <w:iCs/>
        </w:rPr>
      </w:pPr>
    </w:p>
    <w:p w14:paraId="47B072E4" w14:textId="733EF1A3" w:rsidR="00173C7C" w:rsidRDefault="00173C7C" w:rsidP="000F1248">
      <w:pPr>
        <w:pStyle w:val="ListParagraph"/>
      </w:pPr>
    </w:p>
    <w:p w14:paraId="50C8FDA3" w14:textId="49B74722" w:rsidR="0014698F" w:rsidRDefault="0014698F" w:rsidP="000F1248">
      <w:pPr>
        <w:pStyle w:val="ListParagraph"/>
      </w:pPr>
    </w:p>
    <w:p w14:paraId="1730B2EE" w14:textId="424D0431" w:rsidR="0014698F" w:rsidRDefault="0014698F" w:rsidP="000F1248">
      <w:pPr>
        <w:pStyle w:val="ListParagraph"/>
      </w:pPr>
    </w:p>
    <w:p w14:paraId="1FA69A54" w14:textId="557B49C7" w:rsidR="0014698F" w:rsidRDefault="0014698F" w:rsidP="000F1248">
      <w:pPr>
        <w:pStyle w:val="ListParagraph"/>
      </w:pPr>
    </w:p>
    <w:p w14:paraId="75CA3925" w14:textId="69FF492F" w:rsidR="0014698F" w:rsidRDefault="0014698F" w:rsidP="000F1248">
      <w:pPr>
        <w:pStyle w:val="ListParagraph"/>
      </w:pPr>
    </w:p>
    <w:sectPr w:rsidR="0014698F" w:rsidSect="00200DF3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4310F" w14:textId="77777777" w:rsidR="00200DF3" w:rsidRDefault="00200DF3" w:rsidP="0068194B">
      <w:r>
        <w:separator/>
      </w:r>
    </w:p>
    <w:p w14:paraId="580AFB44" w14:textId="77777777" w:rsidR="00200DF3" w:rsidRDefault="00200DF3"/>
    <w:p w14:paraId="38565258" w14:textId="77777777" w:rsidR="00200DF3" w:rsidRDefault="00200DF3"/>
  </w:endnote>
  <w:endnote w:type="continuationSeparator" w:id="0">
    <w:p w14:paraId="74C343D1" w14:textId="77777777" w:rsidR="00200DF3" w:rsidRDefault="00200DF3" w:rsidP="0068194B">
      <w:r>
        <w:continuationSeparator/>
      </w:r>
    </w:p>
    <w:p w14:paraId="020DA66F" w14:textId="77777777" w:rsidR="00200DF3" w:rsidRDefault="00200DF3"/>
    <w:p w14:paraId="60B6AD64" w14:textId="77777777" w:rsidR="00200DF3" w:rsidRDefault="00200D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B2F24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8E385" w14:textId="77777777" w:rsidR="00200DF3" w:rsidRDefault="00200DF3" w:rsidP="0068194B">
      <w:r>
        <w:separator/>
      </w:r>
    </w:p>
    <w:p w14:paraId="7A6D4F43" w14:textId="77777777" w:rsidR="00200DF3" w:rsidRDefault="00200DF3"/>
    <w:p w14:paraId="4E86B766" w14:textId="77777777" w:rsidR="00200DF3" w:rsidRDefault="00200DF3"/>
  </w:footnote>
  <w:footnote w:type="continuationSeparator" w:id="0">
    <w:p w14:paraId="46B8F2D9" w14:textId="77777777" w:rsidR="00200DF3" w:rsidRDefault="00200DF3" w:rsidP="0068194B">
      <w:r>
        <w:continuationSeparator/>
      </w:r>
    </w:p>
    <w:p w14:paraId="40494094" w14:textId="77777777" w:rsidR="00200DF3" w:rsidRDefault="00200DF3"/>
    <w:p w14:paraId="553F4E1F" w14:textId="77777777" w:rsidR="00200DF3" w:rsidRDefault="00200D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D2A1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97DC0AB" wp14:editId="4855438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7262A24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854C12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9C75E9"/>
    <w:multiLevelType w:val="hybridMultilevel"/>
    <w:tmpl w:val="5A18AA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3885207">
    <w:abstractNumId w:val="9"/>
  </w:num>
  <w:num w:numId="2" w16cid:durableId="692465440">
    <w:abstractNumId w:val="8"/>
  </w:num>
  <w:num w:numId="3" w16cid:durableId="1984432526">
    <w:abstractNumId w:val="7"/>
  </w:num>
  <w:num w:numId="4" w16cid:durableId="517044451">
    <w:abstractNumId w:val="6"/>
  </w:num>
  <w:num w:numId="5" w16cid:durableId="1103305010">
    <w:abstractNumId w:val="11"/>
  </w:num>
  <w:num w:numId="6" w16cid:durableId="1874028090">
    <w:abstractNumId w:val="3"/>
  </w:num>
  <w:num w:numId="7" w16cid:durableId="1363633325">
    <w:abstractNumId w:val="12"/>
  </w:num>
  <w:num w:numId="8" w16cid:durableId="1449272833">
    <w:abstractNumId w:val="2"/>
  </w:num>
  <w:num w:numId="9" w16cid:durableId="1354768355">
    <w:abstractNumId w:val="13"/>
  </w:num>
  <w:num w:numId="10" w16cid:durableId="34618392">
    <w:abstractNumId w:val="5"/>
  </w:num>
  <w:num w:numId="11" w16cid:durableId="805705369">
    <w:abstractNumId w:val="4"/>
  </w:num>
  <w:num w:numId="12" w16cid:durableId="2049599330">
    <w:abstractNumId w:val="1"/>
  </w:num>
  <w:num w:numId="13" w16cid:durableId="155414601">
    <w:abstractNumId w:val="0"/>
  </w:num>
  <w:num w:numId="14" w16cid:durableId="209734270">
    <w:abstractNumId w:val="10"/>
  </w:num>
  <w:num w:numId="15" w16cid:durableId="8264959">
    <w:abstractNumId w:val="9"/>
  </w:num>
  <w:num w:numId="16" w16cid:durableId="1249923178">
    <w:abstractNumId w:val="9"/>
  </w:num>
  <w:num w:numId="17" w16cid:durableId="95634660">
    <w:abstractNumId w:val="9"/>
  </w:num>
  <w:num w:numId="18" w16cid:durableId="9753311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C9"/>
    <w:rsid w:val="000001EF"/>
    <w:rsid w:val="000020B4"/>
    <w:rsid w:val="00007322"/>
    <w:rsid w:val="00007728"/>
    <w:rsid w:val="00022EB2"/>
    <w:rsid w:val="00024584"/>
    <w:rsid w:val="00024730"/>
    <w:rsid w:val="0003530C"/>
    <w:rsid w:val="000424B7"/>
    <w:rsid w:val="0004614E"/>
    <w:rsid w:val="00055BC1"/>
    <w:rsid w:val="00055E95"/>
    <w:rsid w:val="0007021F"/>
    <w:rsid w:val="00087893"/>
    <w:rsid w:val="00090839"/>
    <w:rsid w:val="000908FD"/>
    <w:rsid w:val="000A7A03"/>
    <w:rsid w:val="000B2BA5"/>
    <w:rsid w:val="000C7126"/>
    <w:rsid w:val="000D02CB"/>
    <w:rsid w:val="000D037F"/>
    <w:rsid w:val="000D747C"/>
    <w:rsid w:val="000F1248"/>
    <w:rsid w:val="000F2F8C"/>
    <w:rsid w:val="0010006E"/>
    <w:rsid w:val="001033A5"/>
    <w:rsid w:val="001045A8"/>
    <w:rsid w:val="00114A91"/>
    <w:rsid w:val="001427E1"/>
    <w:rsid w:val="00142E14"/>
    <w:rsid w:val="00145FB3"/>
    <w:rsid w:val="0014698F"/>
    <w:rsid w:val="00163668"/>
    <w:rsid w:val="001676E5"/>
    <w:rsid w:val="00171566"/>
    <w:rsid w:val="00173C7C"/>
    <w:rsid w:val="00174676"/>
    <w:rsid w:val="001755A8"/>
    <w:rsid w:val="00184014"/>
    <w:rsid w:val="00192008"/>
    <w:rsid w:val="001B7E5C"/>
    <w:rsid w:val="001C0E68"/>
    <w:rsid w:val="001C4B6F"/>
    <w:rsid w:val="001D0BF1"/>
    <w:rsid w:val="001D45AE"/>
    <w:rsid w:val="001D76EC"/>
    <w:rsid w:val="001E109A"/>
    <w:rsid w:val="001E3120"/>
    <w:rsid w:val="001E7E0C"/>
    <w:rsid w:val="001F0AC5"/>
    <w:rsid w:val="001F0BB0"/>
    <w:rsid w:val="001F4E6D"/>
    <w:rsid w:val="001F6140"/>
    <w:rsid w:val="001F7444"/>
    <w:rsid w:val="00200DF3"/>
    <w:rsid w:val="00203573"/>
    <w:rsid w:val="0020597D"/>
    <w:rsid w:val="00213B4C"/>
    <w:rsid w:val="002217B0"/>
    <w:rsid w:val="002253B0"/>
    <w:rsid w:val="00236D54"/>
    <w:rsid w:val="0023799B"/>
    <w:rsid w:val="00241D8C"/>
    <w:rsid w:val="00241FDB"/>
    <w:rsid w:val="0024602E"/>
    <w:rsid w:val="0024720C"/>
    <w:rsid w:val="002617AE"/>
    <w:rsid w:val="00261B7C"/>
    <w:rsid w:val="002638D0"/>
    <w:rsid w:val="002647D3"/>
    <w:rsid w:val="00275EAE"/>
    <w:rsid w:val="00286936"/>
    <w:rsid w:val="00291496"/>
    <w:rsid w:val="00294998"/>
    <w:rsid w:val="002955AF"/>
    <w:rsid w:val="00297F18"/>
    <w:rsid w:val="002A1945"/>
    <w:rsid w:val="002B2958"/>
    <w:rsid w:val="002B3FC8"/>
    <w:rsid w:val="002B4A5F"/>
    <w:rsid w:val="002B4E00"/>
    <w:rsid w:val="002C59CE"/>
    <w:rsid w:val="002C6120"/>
    <w:rsid w:val="002D23C5"/>
    <w:rsid w:val="002D2B42"/>
    <w:rsid w:val="002D6137"/>
    <w:rsid w:val="002E7E61"/>
    <w:rsid w:val="002F05E5"/>
    <w:rsid w:val="002F254D"/>
    <w:rsid w:val="002F30E4"/>
    <w:rsid w:val="002F705C"/>
    <w:rsid w:val="00307140"/>
    <w:rsid w:val="00316DFF"/>
    <w:rsid w:val="0032424E"/>
    <w:rsid w:val="00325B57"/>
    <w:rsid w:val="003272C9"/>
    <w:rsid w:val="00336056"/>
    <w:rsid w:val="003544E1"/>
    <w:rsid w:val="003558F8"/>
    <w:rsid w:val="00366398"/>
    <w:rsid w:val="00375BCD"/>
    <w:rsid w:val="0039441C"/>
    <w:rsid w:val="003A0632"/>
    <w:rsid w:val="003A1296"/>
    <w:rsid w:val="003A30E5"/>
    <w:rsid w:val="003A6ADF"/>
    <w:rsid w:val="003B20A2"/>
    <w:rsid w:val="003B5928"/>
    <w:rsid w:val="003C1CAF"/>
    <w:rsid w:val="003C71D1"/>
    <w:rsid w:val="003D380F"/>
    <w:rsid w:val="003E160D"/>
    <w:rsid w:val="003E4317"/>
    <w:rsid w:val="003F1D5F"/>
    <w:rsid w:val="00400AAA"/>
    <w:rsid w:val="00405128"/>
    <w:rsid w:val="00406CFF"/>
    <w:rsid w:val="00413321"/>
    <w:rsid w:val="0041354D"/>
    <w:rsid w:val="00416B25"/>
    <w:rsid w:val="004176EE"/>
    <w:rsid w:val="00420592"/>
    <w:rsid w:val="00425143"/>
    <w:rsid w:val="004319E0"/>
    <w:rsid w:val="00435F6A"/>
    <w:rsid w:val="00437E8C"/>
    <w:rsid w:val="00440225"/>
    <w:rsid w:val="004726BC"/>
    <w:rsid w:val="00474105"/>
    <w:rsid w:val="00480E6E"/>
    <w:rsid w:val="00483684"/>
    <w:rsid w:val="00486277"/>
    <w:rsid w:val="00490F71"/>
    <w:rsid w:val="00493A00"/>
    <w:rsid w:val="00494CF6"/>
    <w:rsid w:val="00495F8D"/>
    <w:rsid w:val="004A1919"/>
    <w:rsid w:val="004A1FAE"/>
    <w:rsid w:val="004A32FF"/>
    <w:rsid w:val="004B06EB"/>
    <w:rsid w:val="004B6AD0"/>
    <w:rsid w:val="004C2D5D"/>
    <w:rsid w:val="004C33E1"/>
    <w:rsid w:val="004C74D4"/>
    <w:rsid w:val="004D04E7"/>
    <w:rsid w:val="004E01EB"/>
    <w:rsid w:val="004E0593"/>
    <w:rsid w:val="004E2794"/>
    <w:rsid w:val="004E3CEB"/>
    <w:rsid w:val="004F3149"/>
    <w:rsid w:val="00500F2A"/>
    <w:rsid w:val="00510392"/>
    <w:rsid w:val="00513E2A"/>
    <w:rsid w:val="0052533C"/>
    <w:rsid w:val="005360E9"/>
    <w:rsid w:val="00542788"/>
    <w:rsid w:val="00554A93"/>
    <w:rsid w:val="00561709"/>
    <w:rsid w:val="00566A35"/>
    <w:rsid w:val="0056701E"/>
    <w:rsid w:val="0057302C"/>
    <w:rsid w:val="005740D7"/>
    <w:rsid w:val="00592A2F"/>
    <w:rsid w:val="00594198"/>
    <w:rsid w:val="005A0F26"/>
    <w:rsid w:val="005A1B10"/>
    <w:rsid w:val="005A6850"/>
    <w:rsid w:val="005A6C70"/>
    <w:rsid w:val="005B1B1B"/>
    <w:rsid w:val="005C5932"/>
    <w:rsid w:val="005C7170"/>
    <w:rsid w:val="005D3CA7"/>
    <w:rsid w:val="005D4CC1"/>
    <w:rsid w:val="005E19F8"/>
    <w:rsid w:val="005E3D88"/>
    <w:rsid w:val="005F4B91"/>
    <w:rsid w:val="005F55D2"/>
    <w:rsid w:val="0062312F"/>
    <w:rsid w:val="00625C5A"/>
    <w:rsid w:val="00625F2C"/>
    <w:rsid w:val="00631CAA"/>
    <w:rsid w:val="006618E9"/>
    <w:rsid w:val="0068194B"/>
    <w:rsid w:val="00692703"/>
    <w:rsid w:val="006A1962"/>
    <w:rsid w:val="006A5098"/>
    <w:rsid w:val="006B5A31"/>
    <w:rsid w:val="006B5D48"/>
    <w:rsid w:val="006B7D7B"/>
    <w:rsid w:val="006C1A5E"/>
    <w:rsid w:val="006D331D"/>
    <w:rsid w:val="006D65FA"/>
    <w:rsid w:val="006E1507"/>
    <w:rsid w:val="00710B12"/>
    <w:rsid w:val="00711A16"/>
    <w:rsid w:val="00712D8B"/>
    <w:rsid w:val="0071398F"/>
    <w:rsid w:val="00726702"/>
    <w:rsid w:val="007273B7"/>
    <w:rsid w:val="00733E0A"/>
    <w:rsid w:val="0074403D"/>
    <w:rsid w:val="00745FE1"/>
    <w:rsid w:val="00746D44"/>
    <w:rsid w:val="007538DC"/>
    <w:rsid w:val="00757803"/>
    <w:rsid w:val="00757E16"/>
    <w:rsid w:val="00785526"/>
    <w:rsid w:val="0079206B"/>
    <w:rsid w:val="00793B11"/>
    <w:rsid w:val="00796076"/>
    <w:rsid w:val="00797095"/>
    <w:rsid w:val="007A2ABF"/>
    <w:rsid w:val="007C0566"/>
    <w:rsid w:val="007C606B"/>
    <w:rsid w:val="007D75B4"/>
    <w:rsid w:val="007E0918"/>
    <w:rsid w:val="007E0C9D"/>
    <w:rsid w:val="007E4B6E"/>
    <w:rsid w:val="007E5658"/>
    <w:rsid w:val="007E6759"/>
    <w:rsid w:val="007E6A61"/>
    <w:rsid w:val="007F0B48"/>
    <w:rsid w:val="007F4889"/>
    <w:rsid w:val="007F6459"/>
    <w:rsid w:val="00801140"/>
    <w:rsid w:val="00803404"/>
    <w:rsid w:val="00805BCC"/>
    <w:rsid w:val="008116E9"/>
    <w:rsid w:val="00817A4A"/>
    <w:rsid w:val="00834955"/>
    <w:rsid w:val="00855B59"/>
    <w:rsid w:val="00860461"/>
    <w:rsid w:val="0086487C"/>
    <w:rsid w:val="00864A91"/>
    <w:rsid w:val="00870B20"/>
    <w:rsid w:val="008829F8"/>
    <w:rsid w:val="00885897"/>
    <w:rsid w:val="008A6538"/>
    <w:rsid w:val="008C6FA5"/>
    <w:rsid w:val="008C7056"/>
    <w:rsid w:val="008E2095"/>
    <w:rsid w:val="008F3B14"/>
    <w:rsid w:val="00901899"/>
    <w:rsid w:val="00902FEB"/>
    <w:rsid w:val="0090344B"/>
    <w:rsid w:val="00905715"/>
    <w:rsid w:val="00910FFD"/>
    <w:rsid w:val="0091321E"/>
    <w:rsid w:val="00913946"/>
    <w:rsid w:val="0092726B"/>
    <w:rsid w:val="00930B44"/>
    <w:rsid w:val="009361BA"/>
    <w:rsid w:val="00936518"/>
    <w:rsid w:val="009379D6"/>
    <w:rsid w:val="00944F78"/>
    <w:rsid w:val="009510E7"/>
    <w:rsid w:val="00952C89"/>
    <w:rsid w:val="009571D8"/>
    <w:rsid w:val="009650EA"/>
    <w:rsid w:val="0097790C"/>
    <w:rsid w:val="0098506E"/>
    <w:rsid w:val="00994C9B"/>
    <w:rsid w:val="009A0EB4"/>
    <w:rsid w:val="009A44CE"/>
    <w:rsid w:val="009A595A"/>
    <w:rsid w:val="009B4764"/>
    <w:rsid w:val="009C4DFC"/>
    <w:rsid w:val="009D44F8"/>
    <w:rsid w:val="009E3160"/>
    <w:rsid w:val="009F220C"/>
    <w:rsid w:val="009F3B05"/>
    <w:rsid w:val="009F4931"/>
    <w:rsid w:val="00A03888"/>
    <w:rsid w:val="00A14534"/>
    <w:rsid w:val="00A16DAA"/>
    <w:rsid w:val="00A24162"/>
    <w:rsid w:val="00A25023"/>
    <w:rsid w:val="00A270EA"/>
    <w:rsid w:val="00A34BA2"/>
    <w:rsid w:val="00A36D79"/>
    <w:rsid w:val="00A36F27"/>
    <w:rsid w:val="00A42E32"/>
    <w:rsid w:val="00A46E63"/>
    <w:rsid w:val="00A51DC5"/>
    <w:rsid w:val="00A53DE1"/>
    <w:rsid w:val="00A615E1"/>
    <w:rsid w:val="00A61C8F"/>
    <w:rsid w:val="00A755E8"/>
    <w:rsid w:val="00A93A5D"/>
    <w:rsid w:val="00AB32F8"/>
    <w:rsid w:val="00AB610B"/>
    <w:rsid w:val="00AC2DAB"/>
    <w:rsid w:val="00AC7F89"/>
    <w:rsid w:val="00AD360E"/>
    <w:rsid w:val="00AD40FB"/>
    <w:rsid w:val="00AD5B0C"/>
    <w:rsid w:val="00AD6B8B"/>
    <w:rsid w:val="00AD782D"/>
    <w:rsid w:val="00AE24E5"/>
    <w:rsid w:val="00AE7650"/>
    <w:rsid w:val="00AF2A70"/>
    <w:rsid w:val="00B101F9"/>
    <w:rsid w:val="00B10EBE"/>
    <w:rsid w:val="00B1648C"/>
    <w:rsid w:val="00B20C07"/>
    <w:rsid w:val="00B236F1"/>
    <w:rsid w:val="00B31CC5"/>
    <w:rsid w:val="00B402A4"/>
    <w:rsid w:val="00B5034F"/>
    <w:rsid w:val="00B50F99"/>
    <w:rsid w:val="00B51D1B"/>
    <w:rsid w:val="00B540F4"/>
    <w:rsid w:val="00B55613"/>
    <w:rsid w:val="00B60FD0"/>
    <w:rsid w:val="00B614FF"/>
    <w:rsid w:val="00B622DF"/>
    <w:rsid w:val="00B6332A"/>
    <w:rsid w:val="00B64AA7"/>
    <w:rsid w:val="00B81760"/>
    <w:rsid w:val="00B8494C"/>
    <w:rsid w:val="00BA0D22"/>
    <w:rsid w:val="00BA1546"/>
    <w:rsid w:val="00BB1CC0"/>
    <w:rsid w:val="00BB3137"/>
    <w:rsid w:val="00BB4E51"/>
    <w:rsid w:val="00BD431F"/>
    <w:rsid w:val="00BD7DCF"/>
    <w:rsid w:val="00BE423E"/>
    <w:rsid w:val="00BF61AC"/>
    <w:rsid w:val="00C31C10"/>
    <w:rsid w:val="00C46803"/>
    <w:rsid w:val="00C47FA6"/>
    <w:rsid w:val="00C51A7F"/>
    <w:rsid w:val="00C57FC6"/>
    <w:rsid w:val="00C66A7D"/>
    <w:rsid w:val="00C731B2"/>
    <w:rsid w:val="00C779DA"/>
    <w:rsid w:val="00C814F7"/>
    <w:rsid w:val="00CA4B4D"/>
    <w:rsid w:val="00CA5252"/>
    <w:rsid w:val="00CB35C3"/>
    <w:rsid w:val="00CB3DED"/>
    <w:rsid w:val="00CB3EB8"/>
    <w:rsid w:val="00CC1954"/>
    <w:rsid w:val="00CD323D"/>
    <w:rsid w:val="00CE0276"/>
    <w:rsid w:val="00CE4030"/>
    <w:rsid w:val="00CE64B3"/>
    <w:rsid w:val="00CF1A49"/>
    <w:rsid w:val="00CF7467"/>
    <w:rsid w:val="00D0630C"/>
    <w:rsid w:val="00D20274"/>
    <w:rsid w:val="00D243A9"/>
    <w:rsid w:val="00D269BD"/>
    <w:rsid w:val="00D305E5"/>
    <w:rsid w:val="00D37CD3"/>
    <w:rsid w:val="00D545B7"/>
    <w:rsid w:val="00D60A4A"/>
    <w:rsid w:val="00D66A52"/>
    <w:rsid w:val="00D66EFA"/>
    <w:rsid w:val="00D72A2D"/>
    <w:rsid w:val="00D77491"/>
    <w:rsid w:val="00D91BCD"/>
    <w:rsid w:val="00D91FCF"/>
    <w:rsid w:val="00D9521A"/>
    <w:rsid w:val="00DA3914"/>
    <w:rsid w:val="00DA59AA"/>
    <w:rsid w:val="00DB0B01"/>
    <w:rsid w:val="00DB6915"/>
    <w:rsid w:val="00DB7E1E"/>
    <w:rsid w:val="00DC1677"/>
    <w:rsid w:val="00DC18E8"/>
    <w:rsid w:val="00DC1B78"/>
    <w:rsid w:val="00DC2A2F"/>
    <w:rsid w:val="00DC600B"/>
    <w:rsid w:val="00DD45C8"/>
    <w:rsid w:val="00DE0FAA"/>
    <w:rsid w:val="00DE136D"/>
    <w:rsid w:val="00DE6534"/>
    <w:rsid w:val="00DF4D6C"/>
    <w:rsid w:val="00E01923"/>
    <w:rsid w:val="00E04280"/>
    <w:rsid w:val="00E110F9"/>
    <w:rsid w:val="00E12EF2"/>
    <w:rsid w:val="00E14498"/>
    <w:rsid w:val="00E2397A"/>
    <w:rsid w:val="00E254DB"/>
    <w:rsid w:val="00E300FC"/>
    <w:rsid w:val="00E35544"/>
    <w:rsid w:val="00E362DB"/>
    <w:rsid w:val="00E37EF2"/>
    <w:rsid w:val="00E5403E"/>
    <w:rsid w:val="00E5632B"/>
    <w:rsid w:val="00E61057"/>
    <w:rsid w:val="00E70240"/>
    <w:rsid w:val="00E7067F"/>
    <w:rsid w:val="00E71E6B"/>
    <w:rsid w:val="00E81CC5"/>
    <w:rsid w:val="00E85A87"/>
    <w:rsid w:val="00E85B4A"/>
    <w:rsid w:val="00E9528E"/>
    <w:rsid w:val="00EA5099"/>
    <w:rsid w:val="00EB0EE6"/>
    <w:rsid w:val="00EB45A1"/>
    <w:rsid w:val="00EC1351"/>
    <w:rsid w:val="00EC4CBF"/>
    <w:rsid w:val="00ED4991"/>
    <w:rsid w:val="00EE2CA8"/>
    <w:rsid w:val="00EF17E8"/>
    <w:rsid w:val="00EF51D9"/>
    <w:rsid w:val="00F0233D"/>
    <w:rsid w:val="00F10DD5"/>
    <w:rsid w:val="00F130DD"/>
    <w:rsid w:val="00F22DE6"/>
    <w:rsid w:val="00F24884"/>
    <w:rsid w:val="00F274D8"/>
    <w:rsid w:val="00F3266A"/>
    <w:rsid w:val="00F46E01"/>
    <w:rsid w:val="00F476C4"/>
    <w:rsid w:val="00F61DF9"/>
    <w:rsid w:val="00F655D7"/>
    <w:rsid w:val="00F77A8C"/>
    <w:rsid w:val="00F81960"/>
    <w:rsid w:val="00F82424"/>
    <w:rsid w:val="00F8769D"/>
    <w:rsid w:val="00F878C0"/>
    <w:rsid w:val="00F92098"/>
    <w:rsid w:val="00F9350C"/>
    <w:rsid w:val="00F94EB5"/>
    <w:rsid w:val="00F9624D"/>
    <w:rsid w:val="00FA3F0F"/>
    <w:rsid w:val="00FB31C1"/>
    <w:rsid w:val="00FB58F2"/>
    <w:rsid w:val="00FB5EC2"/>
    <w:rsid w:val="00FC6AEA"/>
    <w:rsid w:val="00FD3D13"/>
    <w:rsid w:val="00FE55A2"/>
    <w:rsid w:val="00FE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89F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EE6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D7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uragcharles@yahoo.ca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r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746E321D424F55A92B1C880BCB1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F0AD0-A51F-4788-B756-3A1DD7414170}"/>
      </w:docPartPr>
      <w:docPartBody>
        <w:p w:rsidR="00294C1C" w:rsidRDefault="00294C1C">
          <w:pPr>
            <w:pStyle w:val="4F746E321D424F55A92B1C880BCB15EC"/>
          </w:pPr>
          <w:r w:rsidRPr="00CF1A49">
            <w:t>·</w:t>
          </w:r>
        </w:p>
      </w:docPartBody>
    </w:docPart>
    <w:docPart>
      <w:docPartPr>
        <w:name w:val="A8F413CA0FFD407980871B638DEB3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4262A-DAD7-48FF-BE3C-8FC9C32DFBE0}"/>
      </w:docPartPr>
      <w:docPartBody>
        <w:p w:rsidR="00294C1C" w:rsidRDefault="00294C1C">
          <w:pPr>
            <w:pStyle w:val="A8F413CA0FFD407980871B638DEB3EEF"/>
          </w:pPr>
          <w:r w:rsidRPr="00CF1A49">
            <w:t>Education</w:t>
          </w:r>
        </w:p>
      </w:docPartBody>
    </w:docPart>
    <w:docPart>
      <w:docPartPr>
        <w:name w:val="B2565AE2BC3147719D32682F61673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62ACC-EDC4-403A-A156-BE04BBD54FCB}"/>
      </w:docPartPr>
      <w:docPartBody>
        <w:p w:rsidR="00294C1C" w:rsidRDefault="00294C1C">
          <w:pPr>
            <w:pStyle w:val="B2565AE2BC3147719D32682F61673D9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4D"/>
    <w:rsid w:val="0013434B"/>
    <w:rsid w:val="00294C1C"/>
    <w:rsid w:val="002D02D3"/>
    <w:rsid w:val="00365ADA"/>
    <w:rsid w:val="00503147"/>
    <w:rsid w:val="0071065F"/>
    <w:rsid w:val="00BF15AA"/>
    <w:rsid w:val="00CD302F"/>
    <w:rsid w:val="00D9429F"/>
    <w:rsid w:val="00E57DD3"/>
    <w:rsid w:val="00F6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F746E321D424F55A92B1C880BCB15EC">
    <w:name w:val="4F746E321D424F55A92B1C880BCB15E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8F413CA0FFD407980871B638DEB3EEF">
    <w:name w:val="A8F413CA0FFD407980871B638DEB3EEF"/>
  </w:style>
  <w:style w:type="paragraph" w:customStyle="1" w:styleId="B2565AE2BC3147719D32682F61673D9B">
    <w:name w:val="B2565AE2BC3147719D32682F61673D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1E5842E727114F89C67948E13DDFC1" ma:contentTypeVersion="10" ma:contentTypeDescription="Create a new document." ma:contentTypeScope="" ma:versionID="631c46f681e4173c3933d0e4cac1feea">
  <xsd:schema xmlns:xsd="http://www.w3.org/2001/XMLSchema" xmlns:xs="http://www.w3.org/2001/XMLSchema" xmlns:p="http://schemas.microsoft.com/office/2006/metadata/properties" xmlns:ns3="92a1dcaf-360f-4670-bc5d-01d63eb60ee1" xmlns:ns4="1b1b793a-a1fa-4c1c-8b99-ee7539825d74" targetNamespace="http://schemas.microsoft.com/office/2006/metadata/properties" ma:root="true" ma:fieldsID="33f0945ca0a475d6b569885a15430c24" ns3:_="" ns4:_="">
    <xsd:import namespace="92a1dcaf-360f-4670-bc5d-01d63eb60ee1"/>
    <xsd:import namespace="1b1b793a-a1fa-4c1c-8b99-ee7539825d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1dcaf-360f-4670-bc5d-01d63eb60e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b793a-a1fa-4c1c-8b99-ee7539825d7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a1dcaf-360f-4670-bc5d-01d63eb60ee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AF789-038F-49B7-9104-758A1B1D20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a1dcaf-360f-4670-bc5d-01d63eb60ee1"/>
    <ds:schemaRef ds:uri="1b1b793a-a1fa-4c1c-8b99-ee7539825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DD8D4D-F3E3-4D38-800D-4974E23882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7594A3-841B-4007-84A1-A4750544A968}">
  <ds:schemaRefs>
    <ds:schemaRef ds:uri="http://schemas.microsoft.com/office/2006/metadata/properties"/>
    <ds:schemaRef ds:uri="http://schemas.microsoft.com/office/infopath/2007/PartnerControls"/>
    <ds:schemaRef ds:uri="92a1dcaf-360f-4670-bc5d-01d63eb60ee1"/>
  </ds:schemaRefs>
</ds:datastoreItem>
</file>

<file path=customXml/itemProps4.xml><?xml version="1.0" encoding="utf-8"?>
<ds:datastoreItem xmlns:ds="http://schemas.openxmlformats.org/officeDocument/2006/customXml" ds:itemID="{BB9324C5-3A3E-4C45-A451-34451579E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2024-04-02T08:19:00Z</dcterms:created>
  <dcterms:modified xsi:type="dcterms:W3CDTF">2024-04-02T08:19:00Z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0x010100171E5842E727114F89C67948E13DDFC1</vt:lpwstr>
  </property>
</Properties>
</file>